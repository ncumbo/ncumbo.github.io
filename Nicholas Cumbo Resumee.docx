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8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04"/>
        <w:gridCol w:w="3750"/>
      </w:tblGrid>
      <w:tr w:rsidR="00E5521B" w:rsidRPr="00565B06" w14:paraId="1916CD33" w14:textId="77777777" w:rsidTr="001A1B83">
        <w:trPr>
          <w:trHeight w:hRule="exact" w:val="1778"/>
        </w:trPr>
        <w:tc>
          <w:tcPr>
            <w:tcW w:w="4904" w:type="dxa"/>
            <w:tcMar>
              <w:right w:w="144" w:type="dxa"/>
            </w:tcMar>
            <w:vAlign w:val="bottom"/>
          </w:tcPr>
          <w:p w14:paraId="041DCB32" w14:textId="77777777" w:rsidR="00556337" w:rsidRPr="00565B06" w:rsidRDefault="00242511" w:rsidP="00E5521B">
            <w:pPr>
              <w:pStyle w:val="Title"/>
            </w:pPr>
            <w:r>
              <w:t>Nicholas</w:t>
            </w:r>
          </w:p>
          <w:p w14:paraId="0608F357" w14:textId="77777777" w:rsidR="00FE18B2" w:rsidRPr="00565B06" w:rsidRDefault="00242511" w:rsidP="00E5521B">
            <w:pPr>
              <w:pStyle w:val="Subtitle"/>
            </w:pPr>
            <w:r>
              <w:t>Cumbo</w:t>
            </w:r>
          </w:p>
        </w:tc>
        <w:tc>
          <w:tcPr>
            <w:tcW w:w="3750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tblpY="-555"/>
              <w:tblOverlap w:val="never"/>
              <w:tblW w:w="34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143"/>
              <w:gridCol w:w="325"/>
            </w:tblGrid>
            <w:tr w:rsidR="00323C3F" w:rsidRPr="009D0878" w14:paraId="6E41561A" w14:textId="77777777" w:rsidTr="001A1B83">
              <w:trPr>
                <w:trHeight w:val="452"/>
              </w:trPr>
              <w:tc>
                <w:tcPr>
                  <w:tcW w:w="314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06C1099" w14:textId="77777777" w:rsidR="00323C3F" w:rsidRPr="009D0878" w:rsidRDefault="00A725D2" w:rsidP="00323C3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06BC7F3438524486B3FC4697C3B5CCE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7D3729">
                        <w:t>25 Village View</w:t>
                      </w:r>
                      <w:r w:rsidR="007D3729">
                        <w:br/>
                        <w:t>Lancaster, NY 14086</w:t>
                      </w:r>
                    </w:sdtContent>
                  </w:sdt>
                </w:p>
              </w:tc>
              <w:tc>
                <w:tcPr>
                  <w:tcW w:w="325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CC575B3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B038E2" wp14:editId="4F8301A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594097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A59ADB2" w14:textId="77777777" w:rsidTr="001A1B83">
              <w:trPr>
                <w:trHeight w:val="249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03DCC6C7DE364F85BA21AC1456B52561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14:paraId="5B9109DF" w14:textId="6757D6F1" w:rsidR="00323C3F" w:rsidRPr="009D0878" w:rsidRDefault="007D3729" w:rsidP="00323C3F">
                      <w:pPr>
                        <w:pStyle w:val="ContactInfo"/>
                      </w:pPr>
                      <w:r>
                        <w:t>(716)</w:t>
                      </w:r>
                      <w:r w:rsidR="00D47C72">
                        <w:t xml:space="preserve"> </w:t>
                      </w:r>
                      <w:r>
                        <w:t>479-0285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6634958A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E25AEC" wp14:editId="59C6FCFB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90A38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56F2CD3D" w14:textId="77777777" w:rsidTr="001A1B83">
              <w:trPr>
                <w:trHeight w:val="249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03D02802FA0F463598DCBBCB7EDCC7A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14:paraId="2D6941FC" w14:textId="77777777" w:rsidR="00323C3F" w:rsidRPr="009D0878" w:rsidRDefault="007D3729" w:rsidP="00323C3F">
                      <w:pPr>
                        <w:pStyle w:val="ContactInfo"/>
                      </w:pPr>
                      <w:r>
                        <w:t>Nickcumbo42@gmail.com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3A151C7D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1E3FCBB" wp14:editId="626359B7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CE78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0757224C" w14:textId="77777777" w:rsidTr="001A1B83">
              <w:trPr>
                <w:trHeight w:val="45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B7880BE75CB46CA80594FB052948B5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143" w:type="dxa"/>
                      <w:tcMar>
                        <w:left w:w="720" w:type="dxa"/>
                        <w:right w:w="29" w:type="dxa"/>
                      </w:tcMar>
                    </w:tcPr>
                    <w:p w14:paraId="3BB8713B" w14:textId="77777777" w:rsidR="00323C3F" w:rsidRPr="009D0878" w:rsidRDefault="007D3729" w:rsidP="00323C3F">
                      <w:pPr>
                        <w:pStyle w:val="ContactInfo"/>
                      </w:pPr>
                      <w:r>
                        <w:t>https:/www.linkedin.com/in/nicholas-c-801654121</w:t>
                      </w:r>
                    </w:p>
                  </w:tc>
                </w:sdtContent>
              </w:sdt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2DDCB6A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759BC6" wp14:editId="72E5A9AF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DE531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9C40036" w14:textId="77777777" w:rsidTr="001A1B83">
              <w:trPr>
                <w:trHeight w:val="249"/>
              </w:trPr>
              <w:tc>
                <w:tcPr>
                  <w:tcW w:w="3143" w:type="dxa"/>
                  <w:tcMar>
                    <w:left w:w="720" w:type="dxa"/>
                    <w:right w:w="29" w:type="dxa"/>
                  </w:tcMar>
                </w:tcPr>
                <w:p w14:paraId="34CB6EFD" w14:textId="77777777" w:rsidR="00323C3F" w:rsidRPr="009D0878" w:rsidRDefault="00323C3F" w:rsidP="00323C3F">
                  <w:pPr>
                    <w:pStyle w:val="ContactInfo"/>
                  </w:pPr>
                </w:p>
              </w:tc>
              <w:tc>
                <w:tcPr>
                  <w:tcW w:w="325" w:type="dxa"/>
                  <w:tcMar>
                    <w:left w:w="0" w:type="dxa"/>
                    <w:right w:w="0" w:type="dxa"/>
                  </w:tcMar>
                </w:tcPr>
                <w:p w14:paraId="7B6DAE48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14:paraId="2F48DB6E" w14:textId="77777777" w:rsidR="00E5521B" w:rsidRPr="00565B06" w:rsidRDefault="00E5521B" w:rsidP="00E54EFD">
            <w:pPr>
              <w:pStyle w:val="ContactInfo"/>
            </w:pPr>
          </w:p>
        </w:tc>
      </w:tr>
    </w:tbl>
    <w:tbl>
      <w:tblPr>
        <w:tblStyle w:val="PlainTable2"/>
        <w:tblW w:w="5319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15"/>
        <w:gridCol w:w="8476"/>
      </w:tblGrid>
      <w:tr w:rsidR="000E24AC" w:rsidRPr="00565B06" w14:paraId="58702BBB" w14:textId="77777777" w:rsidTr="001A1B83">
        <w:trPr>
          <w:trHeight w:val="275"/>
        </w:trPr>
        <w:tc>
          <w:tcPr>
            <w:tcW w:w="715" w:type="dxa"/>
            <w:tcMar>
              <w:bottom w:w="0" w:type="dxa"/>
              <w:right w:w="216" w:type="dxa"/>
            </w:tcMar>
            <w:vAlign w:val="bottom"/>
          </w:tcPr>
          <w:p w14:paraId="1ACAE6E2" w14:textId="77777777" w:rsidR="000E24AC" w:rsidRPr="00565B06" w:rsidRDefault="00075B13" w:rsidP="001A1B8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FAB8599" wp14:editId="2231357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4CA8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76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5083F45" w14:textId="77777777" w:rsidR="000E24AC" w:rsidRPr="00565B06" w:rsidRDefault="00A725D2" w:rsidP="001A1B83">
            <w:pPr>
              <w:pStyle w:val="Heading1"/>
              <w:spacing w:before="0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2FAF36CF357E409AA0F1FB4745768C3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14:paraId="624A93E7" w14:textId="3BC6DB42" w:rsidR="00A77B4D" w:rsidRPr="00565B06" w:rsidRDefault="00242511" w:rsidP="007850D1">
      <w:r w:rsidRPr="00242511">
        <w:t xml:space="preserve">Computer science undergraduate with </w:t>
      </w:r>
      <w:r w:rsidR="004865E0">
        <w:t>3</w:t>
      </w:r>
      <w:r w:rsidRPr="00242511">
        <w:t xml:space="preserve">+ years of experience in web development and coding and certified in Microsoft Excel. My previous work experience and ongoing studies has shaped my interpersonal skills to provide a positive </w:t>
      </w:r>
      <w:r w:rsidR="00263E58">
        <w:t>work environment</w:t>
      </w:r>
      <w:r w:rsidRPr="00242511">
        <w:t xml:space="preserve"> for both clients and coworkers.</w:t>
      </w:r>
    </w:p>
    <w:tbl>
      <w:tblPr>
        <w:tblStyle w:val="TableGrid"/>
        <w:tblW w:w="527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05"/>
        <w:gridCol w:w="8414"/>
      </w:tblGrid>
      <w:tr w:rsidR="00A77B4D" w:rsidRPr="00565B06" w14:paraId="5BEEBEA5" w14:textId="77777777" w:rsidTr="00BA70C1">
        <w:trPr>
          <w:trHeight w:val="275"/>
        </w:trPr>
        <w:tc>
          <w:tcPr>
            <w:tcW w:w="705" w:type="dxa"/>
            <w:tcMar>
              <w:right w:w="216" w:type="dxa"/>
            </w:tcMar>
            <w:vAlign w:val="bottom"/>
          </w:tcPr>
          <w:p w14:paraId="6218DF21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DE06CD" wp14:editId="64B7D31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29D76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13" w:type="dxa"/>
          </w:tcPr>
          <w:p w14:paraId="6F34E980" w14:textId="77777777" w:rsidR="00A77B4D" w:rsidRPr="00565B06" w:rsidRDefault="00A725D2" w:rsidP="009C51F0">
            <w:pPr>
              <w:pStyle w:val="Heading1"/>
              <w:spacing w:before="160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E906452C20640479D314F87ABA1C434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114B68D" w14:textId="77777777" w:rsidR="007C0E0E" w:rsidRPr="00565B06" w:rsidRDefault="00242511" w:rsidP="001A1B83">
      <w:pPr>
        <w:pStyle w:val="Heading2"/>
      </w:pPr>
      <w:r>
        <w:t>Computer Science Undergraduate</w:t>
      </w:r>
      <w:r w:rsidR="007C0E0E" w:rsidRPr="00565B06">
        <w:t xml:space="preserve"> | </w:t>
      </w:r>
      <w:r>
        <w:rPr>
          <w:rStyle w:val="Emphasis"/>
        </w:rPr>
        <w:t>University at Buffalo</w:t>
      </w:r>
      <w:r w:rsidR="001A1B83">
        <w:rPr>
          <w:rStyle w:val="Emphasis"/>
        </w:rPr>
        <w:t xml:space="preserve"> </w:t>
      </w:r>
      <w:r w:rsidR="001A1B83">
        <w:rPr>
          <w:rStyle w:val="Emphasis"/>
        </w:rPr>
        <w:tab/>
        <w:t xml:space="preserve">         </w:t>
      </w:r>
      <w:r>
        <w:t>2017</w:t>
      </w:r>
      <w:r w:rsidR="007C0E0E" w:rsidRPr="00565B06">
        <w:t xml:space="preserve"> – </w:t>
      </w:r>
      <w:r w:rsidR="00660E0E">
        <w:t>P</w:t>
      </w:r>
      <w:r>
        <w:t>resent</w:t>
      </w:r>
    </w:p>
    <w:p w14:paraId="42AC2DAB" w14:textId="77777777" w:rsidR="00242511" w:rsidRPr="00242511" w:rsidRDefault="00242511" w:rsidP="00242511">
      <w:r w:rsidRPr="00242511">
        <w:t>Computer Science Undergraduate</w:t>
      </w:r>
      <w:r w:rsidR="00D47C72">
        <w:t>, GPA 3.15</w:t>
      </w:r>
    </w:p>
    <w:p w14:paraId="6260C911" w14:textId="4B7864A7" w:rsidR="000E24AC" w:rsidRDefault="00242511" w:rsidP="007850D1">
      <w:r w:rsidRPr="00242511">
        <w:rPr>
          <w:b/>
          <w:bCs/>
        </w:rPr>
        <w:t>Involvement</w:t>
      </w:r>
      <w:r>
        <w:t xml:space="preserve">: </w:t>
      </w:r>
      <w:r w:rsidRPr="00242511">
        <w:t>ACM Club</w:t>
      </w:r>
      <w:r>
        <w:t xml:space="preserve">, </w:t>
      </w:r>
      <w:r w:rsidRPr="00242511">
        <w:t>Men's Club Volleyball</w:t>
      </w:r>
      <w:r w:rsidR="004865E0">
        <w:t xml:space="preserve"> (Club Secretary)</w:t>
      </w:r>
    </w:p>
    <w:p w14:paraId="360E8A1C" w14:textId="77777777" w:rsidR="00BA70C1" w:rsidRPr="001A1B83" w:rsidRDefault="00BA70C1" w:rsidP="009C51F0">
      <w:pPr>
        <w:spacing w:after="0"/>
        <w:rPr>
          <w:sz w:val="8"/>
          <w:szCs w:val="8"/>
        </w:rPr>
      </w:pPr>
    </w:p>
    <w:p w14:paraId="66D53474" w14:textId="77777777" w:rsidR="007C0E0E" w:rsidRPr="00565B06" w:rsidRDefault="00242511" w:rsidP="001A1B83">
      <w:pPr>
        <w:pStyle w:val="Heading2"/>
      </w:pPr>
      <w:r>
        <w:t>General Studies/Finance</w:t>
      </w:r>
      <w:r w:rsidR="007C0E0E" w:rsidRPr="00565B06">
        <w:t xml:space="preserve"> | </w:t>
      </w:r>
      <w:r>
        <w:rPr>
          <w:rStyle w:val="Emphasis"/>
        </w:rPr>
        <w:t>Erie Community College</w:t>
      </w:r>
      <w:r w:rsidR="001A1B83">
        <w:rPr>
          <w:rStyle w:val="Emphasis"/>
        </w:rPr>
        <w:t xml:space="preserve"> </w:t>
      </w:r>
      <w:r w:rsidR="009C51F0">
        <w:rPr>
          <w:rStyle w:val="Emphasis"/>
        </w:rPr>
        <w:t xml:space="preserve">                         </w:t>
      </w:r>
      <w:r>
        <w:t>2015</w:t>
      </w:r>
      <w:r w:rsidR="007C0E0E" w:rsidRPr="00565B06">
        <w:t xml:space="preserve"> – </w:t>
      </w:r>
      <w:r>
        <w:t>2017</w:t>
      </w:r>
    </w:p>
    <w:p w14:paraId="1C4A2FA4" w14:textId="77777777" w:rsidR="007C0E0E" w:rsidRDefault="00242511" w:rsidP="007C0E0E">
      <w:r w:rsidRPr="00242511">
        <w:t>GPA 4.0</w:t>
      </w:r>
    </w:p>
    <w:p w14:paraId="651276D3" w14:textId="77777777" w:rsidR="00BA70C1" w:rsidRPr="001A1B83" w:rsidRDefault="00BA70C1" w:rsidP="001A1B83">
      <w:pPr>
        <w:spacing w:after="0"/>
        <w:rPr>
          <w:sz w:val="8"/>
          <w:szCs w:val="8"/>
        </w:rPr>
      </w:pPr>
    </w:p>
    <w:p w14:paraId="10656B1A" w14:textId="77777777" w:rsidR="00242511" w:rsidRPr="00565B06" w:rsidRDefault="00242511" w:rsidP="001A1B83">
      <w:pPr>
        <w:pStyle w:val="Heading2"/>
      </w:pPr>
      <w:r>
        <w:t>High School</w:t>
      </w:r>
      <w:r w:rsidRPr="00565B06">
        <w:t xml:space="preserve"> | </w:t>
      </w:r>
      <w:r>
        <w:rPr>
          <w:rStyle w:val="Emphasis"/>
        </w:rPr>
        <w:t>Lancaster Central High School</w:t>
      </w:r>
      <w:r w:rsidR="001A1B83">
        <w:rPr>
          <w:rStyle w:val="Emphasis"/>
        </w:rPr>
        <w:t xml:space="preserve"> </w:t>
      </w:r>
      <w:r w:rsidR="009C51F0">
        <w:rPr>
          <w:rStyle w:val="Emphasis"/>
        </w:rPr>
        <w:tab/>
      </w:r>
      <w:r w:rsidR="009C51F0">
        <w:rPr>
          <w:rStyle w:val="Emphasis"/>
        </w:rPr>
        <w:tab/>
      </w:r>
      <w:r w:rsidR="009C51F0">
        <w:rPr>
          <w:rStyle w:val="Emphasis"/>
        </w:rPr>
        <w:tab/>
        <w:t xml:space="preserve">         </w:t>
      </w:r>
      <w:r>
        <w:t>2013</w:t>
      </w:r>
      <w:r w:rsidRPr="00565B06">
        <w:t xml:space="preserve"> – </w:t>
      </w:r>
      <w:r>
        <w:t>2017</w:t>
      </w:r>
    </w:p>
    <w:p w14:paraId="1DCA6DE2" w14:textId="77777777" w:rsidR="00242511" w:rsidRPr="00242511" w:rsidRDefault="00242511" w:rsidP="00242511">
      <w:r w:rsidRPr="00242511">
        <w:t xml:space="preserve">Advanced Regents Diploma, </w:t>
      </w:r>
      <w:r>
        <w:t xml:space="preserve">GPA </w:t>
      </w:r>
      <w:r w:rsidRPr="00242511">
        <w:t>3.70</w:t>
      </w:r>
    </w:p>
    <w:p w14:paraId="79E63BBC" w14:textId="77777777" w:rsidR="00242511" w:rsidRPr="00565B06" w:rsidRDefault="00242511" w:rsidP="00242511">
      <w:r w:rsidRPr="00242511">
        <w:rPr>
          <w:b/>
          <w:bCs/>
        </w:rPr>
        <w:t>Involvement</w:t>
      </w:r>
      <w:r>
        <w:rPr>
          <w:b/>
          <w:bCs/>
        </w:rPr>
        <w:t xml:space="preserve">: </w:t>
      </w:r>
      <w:r>
        <w:t xml:space="preserve"> </w:t>
      </w:r>
      <w:r w:rsidRPr="00242511">
        <w:t>Academy of Finance</w:t>
      </w:r>
      <w:r>
        <w:t xml:space="preserve">, </w:t>
      </w:r>
      <w:r w:rsidRPr="00242511">
        <w:t>Project Lead the Way</w:t>
      </w:r>
      <w:r>
        <w:t xml:space="preserve">, </w:t>
      </w:r>
      <w:r w:rsidRPr="00242511">
        <w:t>DECA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04324EC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08E83D3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B2B0E45" wp14:editId="3DCF6E3E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EBFF1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663F81D" w14:textId="77777777" w:rsidR="005E088C" w:rsidRPr="00565B06" w:rsidRDefault="00A725D2" w:rsidP="009C51F0">
            <w:pPr>
              <w:pStyle w:val="Heading1"/>
              <w:spacing w:before="160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20F1FE210254704813DE29D664AAEA7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1905AEEB" w14:textId="77777777" w:rsidR="005E088C" w:rsidRPr="00565B06" w:rsidRDefault="00242511" w:rsidP="001A1B83">
      <w:pPr>
        <w:pStyle w:val="Heading2"/>
      </w:pPr>
      <w:r w:rsidRPr="00242511">
        <w:rPr>
          <w:bCs/>
        </w:rPr>
        <w:t>Seasonal/On Call Teller</w:t>
      </w:r>
      <w:r w:rsidR="005E088C" w:rsidRPr="00565B06">
        <w:t xml:space="preserve"> | </w:t>
      </w:r>
      <w:r w:rsidR="00BA70C1">
        <w:rPr>
          <w:rStyle w:val="Emphasis"/>
        </w:rPr>
        <w:t>KeyBank</w:t>
      </w:r>
      <w:r w:rsidR="001A1B83">
        <w:rPr>
          <w:rStyle w:val="Emphasis"/>
        </w:rPr>
        <w:tab/>
      </w:r>
      <w:r w:rsidR="001A1B83">
        <w:rPr>
          <w:rStyle w:val="Emphasis"/>
        </w:rPr>
        <w:tab/>
      </w:r>
      <w:r w:rsidR="001A1B83">
        <w:rPr>
          <w:rStyle w:val="Emphasis"/>
        </w:rPr>
        <w:tab/>
        <w:t xml:space="preserve">                     </w:t>
      </w:r>
      <w:r w:rsidR="00BA70C1">
        <w:t>2016</w:t>
      </w:r>
      <w:r w:rsidR="005E088C" w:rsidRPr="00565B06">
        <w:t xml:space="preserve"> – </w:t>
      </w:r>
      <w:r w:rsidR="00660E0E">
        <w:t>P</w:t>
      </w:r>
      <w:r w:rsidR="00BA70C1">
        <w:t>resent</w:t>
      </w:r>
    </w:p>
    <w:p w14:paraId="0A1439CD" w14:textId="77777777" w:rsidR="00BA70C1" w:rsidRPr="00BA70C1" w:rsidRDefault="00BA70C1" w:rsidP="00BA70C1">
      <w:r w:rsidRPr="00BA70C1">
        <w:rPr>
          <w:b/>
          <w:bCs/>
        </w:rPr>
        <w:t>Responsibilities</w:t>
      </w:r>
    </w:p>
    <w:p w14:paraId="44FA2B70" w14:textId="77777777" w:rsidR="00BA70C1" w:rsidRPr="00BA70C1" w:rsidRDefault="00BA70C1" w:rsidP="00BA70C1">
      <w:pPr>
        <w:numPr>
          <w:ilvl w:val="0"/>
          <w:numId w:val="21"/>
        </w:numPr>
      </w:pPr>
      <w:r w:rsidRPr="00BA70C1">
        <w:t>Accurately process customer transactions including cashing checks, making loan payments, balancing cash drawers, and handling night deposits</w:t>
      </w:r>
    </w:p>
    <w:p w14:paraId="4C6149D8" w14:textId="77777777" w:rsidR="005E088C" w:rsidRPr="00565B06" w:rsidRDefault="00BA70C1" w:rsidP="005E088C">
      <w:pPr>
        <w:numPr>
          <w:ilvl w:val="0"/>
          <w:numId w:val="21"/>
        </w:numPr>
      </w:pPr>
      <w:r w:rsidRPr="00BA70C1">
        <w:t>Provide outstanding customer service, resolve customer concerns and build customer loyalty to the company</w:t>
      </w:r>
    </w:p>
    <w:p w14:paraId="4B5ABB5C" w14:textId="77777777" w:rsidR="005E088C" w:rsidRPr="00565B06" w:rsidRDefault="00BA70C1" w:rsidP="009C51F0">
      <w:pPr>
        <w:pStyle w:val="Heading2"/>
        <w:spacing w:before="120"/>
      </w:pPr>
      <w:r w:rsidRPr="00BA70C1">
        <w:rPr>
          <w:bCs/>
        </w:rPr>
        <w:t>Personal Trainer/Attendant</w:t>
      </w:r>
      <w:r w:rsidR="005E088C" w:rsidRPr="00565B06">
        <w:t xml:space="preserve"> | </w:t>
      </w:r>
      <w:r>
        <w:rPr>
          <w:rStyle w:val="Emphasis"/>
        </w:rPr>
        <w:t>Lancaster-Depew Baseball Inc.</w:t>
      </w:r>
      <w:r w:rsidR="001A1B83">
        <w:rPr>
          <w:rStyle w:val="Emphasis"/>
        </w:rPr>
        <w:t xml:space="preserve">        </w:t>
      </w:r>
      <w:r>
        <w:t>2015</w:t>
      </w:r>
      <w:r w:rsidR="005E088C" w:rsidRPr="00565B06">
        <w:t xml:space="preserve"> – </w:t>
      </w:r>
      <w:r w:rsidR="00660E0E">
        <w:t>P</w:t>
      </w:r>
      <w:r>
        <w:t>resent</w:t>
      </w:r>
    </w:p>
    <w:p w14:paraId="72D294BB" w14:textId="77777777" w:rsidR="00BA70C1" w:rsidRPr="00BA70C1" w:rsidRDefault="00BA70C1" w:rsidP="00BA70C1">
      <w:pPr>
        <w:rPr>
          <w:b/>
        </w:rPr>
      </w:pPr>
      <w:r w:rsidRPr="00BA70C1">
        <w:rPr>
          <w:b/>
          <w:bCs/>
        </w:rPr>
        <w:t>Responsibilities</w:t>
      </w:r>
    </w:p>
    <w:p w14:paraId="13A0C1BF" w14:textId="77777777" w:rsidR="00BA70C1" w:rsidRPr="00BA70C1" w:rsidRDefault="00BA70C1" w:rsidP="00BA70C1">
      <w:pPr>
        <w:numPr>
          <w:ilvl w:val="0"/>
          <w:numId w:val="22"/>
        </w:numPr>
      </w:pPr>
      <w:r w:rsidRPr="00BA70C1">
        <w:t>Ensure safety and procedural policies</w:t>
      </w:r>
    </w:p>
    <w:p w14:paraId="193580F3" w14:textId="77777777" w:rsidR="00BA70C1" w:rsidRPr="00BA70C1" w:rsidRDefault="00BA70C1" w:rsidP="00BA70C1">
      <w:pPr>
        <w:numPr>
          <w:ilvl w:val="0"/>
          <w:numId w:val="22"/>
        </w:numPr>
      </w:pPr>
      <w:r w:rsidRPr="00BA70C1">
        <w:t>Mentor youth baseball players valuable knowledge in one-on-one and groups sessions</w:t>
      </w:r>
    </w:p>
    <w:p w14:paraId="34A0A579" w14:textId="77777777" w:rsidR="00BA70C1" w:rsidRPr="00BA70C1" w:rsidRDefault="00BA70C1" w:rsidP="00BA70C1">
      <w:r w:rsidRPr="00BA70C1">
        <w:rPr>
          <w:b/>
          <w:bCs/>
        </w:rPr>
        <w:t>Achievements</w:t>
      </w:r>
    </w:p>
    <w:p w14:paraId="11F8D978" w14:textId="77777777" w:rsidR="00BA70C1" w:rsidRPr="00BA70C1" w:rsidRDefault="00BA70C1" w:rsidP="00BA70C1">
      <w:pPr>
        <w:numPr>
          <w:ilvl w:val="0"/>
          <w:numId w:val="23"/>
        </w:numPr>
      </w:pPr>
      <w:r w:rsidRPr="00BA70C1">
        <w:t>Established a Winter Hitting League that had the highest response rate an</w:t>
      </w:r>
      <w:r w:rsidR="005D163F">
        <w:t>d has generated approximately $3,75</w:t>
      </w:r>
      <w:r w:rsidRPr="00BA70C1">
        <w:t>0 in revenue for the league</w:t>
      </w:r>
    </w:p>
    <w:p w14:paraId="12BB8126" w14:textId="77777777" w:rsidR="005E088C" w:rsidRPr="00565B06" w:rsidRDefault="00BA70C1" w:rsidP="005E088C">
      <w:pPr>
        <w:numPr>
          <w:ilvl w:val="0"/>
          <w:numId w:val="23"/>
        </w:numPr>
      </w:pPr>
      <w:r w:rsidRPr="00BA70C1">
        <w:t>Promoted to Senior Personal Trainer after conducting 250+ lessons throughout my career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53AA80B" w14:textId="77777777" w:rsidTr="009C51F0">
        <w:tc>
          <w:tcPr>
            <w:tcW w:w="725" w:type="dxa"/>
            <w:tcMar>
              <w:right w:w="216" w:type="dxa"/>
            </w:tcMar>
            <w:vAlign w:val="bottom"/>
          </w:tcPr>
          <w:p w14:paraId="3E565D4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9C5200E" wp14:editId="7A6BA9A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DE042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446746" w14:textId="77777777" w:rsidR="00143224" w:rsidRPr="00565B06" w:rsidRDefault="00A725D2" w:rsidP="009C51F0">
            <w:pPr>
              <w:pStyle w:val="Heading1"/>
              <w:spacing w:before="200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BFCB3F217D44E5E98E95714C4656F3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p w14:paraId="164D9001" w14:textId="3BDB9948" w:rsidR="009C51F0" w:rsidRPr="00565B06" w:rsidRDefault="009C51F0" w:rsidP="009C51F0">
      <w:pPr>
        <w:pStyle w:val="ListBullet"/>
      </w:pPr>
      <w:r w:rsidRPr="00BA70C1">
        <w:rPr>
          <w:b/>
        </w:rPr>
        <w:t>Programming Languages:</w:t>
      </w:r>
      <w:r>
        <w:t xml:space="preserve"> Java, C++,</w:t>
      </w:r>
      <w:r w:rsidR="009F33EE">
        <w:t xml:space="preserve"> C,</w:t>
      </w:r>
      <w:r>
        <w:t xml:space="preserve"> HTML/CSS</w:t>
      </w:r>
      <w:bookmarkStart w:id="0" w:name="_GoBack"/>
      <w:bookmarkEnd w:id="0"/>
      <w:r>
        <w:t xml:space="preserve">, </w:t>
      </w:r>
      <w:r w:rsidR="009F33EE">
        <w:t>Bootstrap, Command Line</w:t>
      </w:r>
    </w:p>
    <w:p w14:paraId="389A4051" w14:textId="7453AEB7" w:rsidR="009C51F0" w:rsidRDefault="009C51F0" w:rsidP="009C51F0">
      <w:pPr>
        <w:pStyle w:val="ListBullet"/>
      </w:pPr>
      <w:r w:rsidRPr="00BA70C1">
        <w:rPr>
          <w:b/>
        </w:rPr>
        <w:t>Hard Skills:</w:t>
      </w:r>
      <w:r>
        <w:t xml:space="preserve"> Web Development, Data Structures</w:t>
      </w:r>
      <w:r w:rsidR="009F33EE">
        <w:t>, Discrete Systems</w:t>
      </w:r>
      <w:r w:rsidR="004865E0">
        <w:t>, Linux</w:t>
      </w:r>
    </w:p>
    <w:p w14:paraId="10A247FC" w14:textId="77777777" w:rsidR="00316CE4" w:rsidRPr="00565B06" w:rsidRDefault="009C51F0" w:rsidP="00316CE4">
      <w:pPr>
        <w:pStyle w:val="ListBullet"/>
      </w:pPr>
      <w:r w:rsidRPr="00BA70C1">
        <w:rPr>
          <w:b/>
        </w:rPr>
        <w:t>Certifications:</w:t>
      </w:r>
      <w:r>
        <w:t xml:space="preserve"> Microsoft Office Excel 2010, </w:t>
      </w:r>
      <w:proofErr w:type="spellStart"/>
      <w:r>
        <w:t>NAFTrack</w:t>
      </w:r>
      <w:proofErr w:type="spellEnd"/>
      <w:r>
        <w:t>, USAV Scorekeeper, CPR</w:t>
      </w:r>
    </w:p>
    <w:sectPr w:rsidR="00316CE4" w:rsidRPr="00565B06" w:rsidSect="001A1B83">
      <w:footerReference w:type="default" r:id="rId9"/>
      <w:headerReference w:type="first" r:id="rId10"/>
      <w:pgSz w:w="12240" w:h="15840" w:code="1"/>
      <w:pgMar w:top="720" w:right="1440" w:bottom="72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BE605" w14:textId="77777777" w:rsidR="00A725D2" w:rsidRDefault="00A725D2" w:rsidP="00F534FB">
      <w:pPr>
        <w:spacing w:after="0"/>
      </w:pPr>
      <w:r>
        <w:separator/>
      </w:r>
    </w:p>
  </w:endnote>
  <w:endnote w:type="continuationSeparator" w:id="0">
    <w:p w14:paraId="201AF0E0" w14:textId="77777777" w:rsidR="00A725D2" w:rsidRDefault="00A725D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77DCC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D0A71" w14:textId="77777777" w:rsidR="00A725D2" w:rsidRDefault="00A725D2" w:rsidP="00F534FB">
      <w:pPr>
        <w:spacing w:after="0"/>
      </w:pPr>
      <w:r>
        <w:separator/>
      </w:r>
    </w:p>
  </w:footnote>
  <w:footnote w:type="continuationSeparator" w:id="0">
    <w:p w14:paraId="7CFFF079" w14:textId="77777777" w:rsidR="00A725D2" w:rsidRDefault="00A725D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6F33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53941C" wp14:editId="43659D0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05F669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5E61AA"/>
    <w:multiLevelType w:val="multilevel"/>
    <w:tmpl w:val="0B6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917D7"/>
    <w:multiLevelType w:val="multilevel"/>
    <w:tmpl w:val="932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05097"/>
    <w:multiLevelType w:val="multilevel"/>
    <w:tmpl w:val="EC4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04EEF"/>
    <w:multiLevelType w:val="multilevel"/>
    <w:tmpl w:val="C2F4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04164"/>
    <w:multiLevelType w:val="multilevel"/>
    <w:tmpl w:val="C7D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95415"/>
    <w:multiLevelType w:val="multilevel"/>
    <w:tmpl w:val="EA7C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85FF5"/>
    <w:multiLevelType w:val="multilevel"/>
    <w:tmpl w:val="233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10B2B"/>
    <w:multiLevelType w:val="multilevel"/>
    <w:tmpl w:val="5CD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20"/>
  </w:num>
  <w:num w:numId="17">
    <w:abstractNumId w:val="13"/>
  </w:num>
  <w:num w:numId="18">
    <w:abstractNumId w:val="12"/>
  </w:num>
  <w:num w:numId="19">
    <w:abstractNumId w:val="18"/>
  </w:num>
  <w:num w:numId="20">
    <w:abstractNumId w:val="19"/>
  </w:num>
  <w:num w:numId="21">
    <w:abstractNumId w:val="21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1"/>
    <w:rsid w:val="00002750"/>
    <w:rsid w:val="00004D4E"/>
    <w:rsid w:val="00011895"/>
    <w:rsid w:val="00013818"/>
    <w:rsid w:val="00024730"/>
    <w:rsid w:val="000348ED"/>
    <w:rsid w:val="00040CF1"/>
    <w:rsid w:val="0004158B"/>
    <w:rsid w:val="00045E3E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1B83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511"/>
    <w:rsid w:val="0025163F"/>
    <w:rsid w:val="00254330"/>
    <w:rsid w:val="00260F01"/>
    <w:rsid w:val="00263E58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6408"/>
    <w:rsid w:val="00337114"/>
    <w:rsid w:val="0035004C"/>
    <w:rsid w:val="003571C8"/>
    <w:rsid w:val="00383057"/>
    <w:rsid w:val="00396EB1"/>
    <w:rsid w:val="0039703C"/>
    <w:rsid w:val="003974BB"/>
    <w:rsid w:val="003A091E"/>
    <w:rsid w:val="003B4DEC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65E0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163F"/>
    <w:rsid w:val="005E088C"/>
    <w:rsid w:val="005E6E43"/>
    <w:rsid w:val="005E71E7"/>
    <w:rsid w:val="005F4455"/>
    <w:rsid w:val="006104FF"/>
    <w:rsid w:val="00614B7C"/>
    <w:rsid w:val="0062239B"/>
    <w:rsid w:val="00625B8A"/>
    <w:rsid w:val="00632CD9"/>
    <w:rsid w:val="00644D4E"/>
    <w:rsid w:val="00660E0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3729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C3285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51F0"/>
    <w:rsid w:val="009C63EE"/>
    <w:rsid w:val="009D0878"/>
    <w:rsid w:val="009D449D"/>
    <w:rsid w:val="009E62E6"/>
    <w:rsid w:val="009E65EC"/>
    <w:rsid w:val="009F2058"/>
    <w:rsid w:val="009F21EF"/>
    <w:rsid w:val="009F33EE"/>
    <w:rsid w:val="009F391D"/>
    <w:rsid w:val="009F4A71"/>
    <w:rsid w:val="00A1144C"/>
    <w:rsid w:val="00A1329C"/>
    <w:rsid w:val="00A25023"/>
    <w:rsid w:val="00A2760D"/>
    <w:rsid w:val="00A42CE4"/>
    <w:rsid w:val="00A56B81"/>
    <w:rsid w:val="00A6314E"/>
    <w:rsid w:val="00A725D2"/>
    <w:rsid w:val="00A77B4D"/>
    <w:rsid w:val="00A8052D"/>
    <w:rsid w:val="00A85C9A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38A6"/>
    <w:rsid w:val="00B47E1E"/>
    <w:rsid w:val="00B54661"/>
    <w:rsid w:val="00B55487"/>
    <w:rsid w:val="00B763B5"/>
    <w:rsid w:val="00B90654"/>
    <w:rsid w:val="00B91175"/>
    <w:rsid w:val="00BA70C1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7C72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4EFD"/>
    <w:rsid w:val="00E5521B"/>
    <w:rsid w:val="00E61D86"/>
    <w:rsid w:val="00E61FB1"/>
    <w:rsid w:val="00E63862"/>
    <w:rsid w:val="00E665C1"/>
    <w:rsid w:val="00E72DA3"/>
    <w:rsid w:val="00E9036F"/>
    <w:rsid w:val="00E97BD9"/>
    <w:rsid w:val="00EB57BF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AD094"/>
  <w15:chartTrackingRefBased/>
  <w15:docId w15:val="{05484009-FADD-4A14-901D-457328EF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BA70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054">
              <w:marLeft w:val="0"/>
              <w:marRight w:val="0"/>
              <w:marTop w:val="0"/>
              <w:marBottom w:val="0"/>
              <w:divBdr>
                <w:top w:val="none" w:sz="0" w:space="0" w:color="D5D6D6"/>
                <w:left w:val="single" w:sz="24" w:space="0" w:color="D5D6D6"/>
                <w:bottom w:val="none" w:sz="0" w:space="0" w:color="D5D6D6"/>
                <w:right w:val="none" w:sz="0" w:space="0" w:color="D5D6D6"/>
              </w:divBdr>
              <w:divsChild>
                <w:div w:id="15131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c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C7F3438524486B3FC4697C3B5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E9559-4C39-41CF-A4CD-91755200AB2D}"/>
      </w:docPartPr>
      <w:docPartBody>
        <w:p w:rsidR="00DA401E" w:rsidRDefault="00CB7AC4">
          <w:pPr>
            <w:pStyle w:val="06BC7F3438524486B3FC4697C3B5CCEA"/>
          </w:pPr>
          <w:r w:rsidRPr="009D0878">
            <w:t>Address</w:t>
          </w:r>
        </w:p>
      </w:docPartBody>
    </w:docPart>
    <w:docPart>
      <w:docPartPr>
        <w:name w:val="03DCC6C7DE364F85BA21AC1456B52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291A-C7C6-49CA-BD0D-6A3FEF8E60C2}"/>
      </w:docPartPr>
      <w:docPartBody>
        <w:p w:rsidR="00DA401E" w:rsidRDefault="00CB7AC4">
          <w:pPr>
            <w:pStyle w:val="03DCC6C7DE364F85BA21AC1456B52561"/>
          </w:pPr>
          <w:r w:rsidRPr="009D0878">
            <w:t>Phone</w:t>
          </w:r>
        </w:p>
      </w:docPartBody>
    </w:docPart>
    <w:docPart>
      <w:docPartPr>
        <w:name w:val="03D02802FA0F463598DCBBCB7EDC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F7656-DD0A-48A7-B588-FDE60467A0DD}"/>
      </w:docPartPr>
      <w:docPartBody>
        <w:p w:rsidR="00DA401E" w:rsidRDefault="00CB7AC4">
          <w:pPr>
            <w:pStyle w:val="03D02802FA0F463598DCBBCB7EDCC7AB"/>
          </w:pPr>
          <w:r w:rsidRPr="009D0878">
            <w:t>Email</w:t>
          </w:r>
        </w:p>
      </w:docPartBody>
    </w:docPart>
    <w:docPart>
      <w:docPartPr>
        <w:name w:val="0B7880BE75CB46CA80594FB05294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FCC9-1B12-445B-AC89-07A36F3E6FD8}"/>
      </w:docPartPr>
      <w:docPartBody>
        <w:p w:rsidR="00DA401E" w:rsidRDefault="00CB7AC4">
          <w:pPr>
            <w:pStyle w:val="0B7880BE75CB46CA80594FB052948B50"/>
          </w:pPr>
          <w:r w:rsidRPr="009D0878">
            <w:t>LinkedIn Profile</w:t>
          </w:r>
        </w:p>
      </w:docPartBody>
    </w:docPart>
    <w:docPart>
      <w:docPartPr>
        <w:name w:val="2FAF36CF357E409AA0F1FB4745768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F67C4-E9AB-4A44-BE63-3EEACF9863AA}"/>
      </w:docPartPr>
      <w:docPartBody>
        <w:p w:rsidR="00DA401E" w:rsidRDefault="00CB7AC4">
          <w:pPr>
            <w:pStyle w:val="2FAF36CF357E409AA0F1FB4745768C3E"/>
          </w:pPr>
          <w:r w:rsidRPr="00565B06">
            <w:t>Objective</w:t>
          </w:r>
        </w:p>
      </w:docPartBody>
    </w:docPart>
    <w:docPart>
      <w:docPartPr>
        <w:name w:val="DE906452C20640479D314F87ABA1C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0C997-841E-4314-9D9E-21A8F456B641}"/>
      </w:docPartPr>
      <w:docPartBody>
        <w:p w:rsidR="00DA401E" w:rsidRDefault="00CB7AC4">
          <w:pPr>
            <w:pStyle w:val="DE906452C20640479D314F87ABA1C434"/>
          </w:pPr>
          <w:r w:rsidRPr="00565B06">
            <w:t>Education</w:t>
          </w:r>
        </w:p>
      </w:docPartBody>
    </w:docPart>
    <w:docPart>
      <w:docPartPr>
        <w:name w:val="F20F1FE210254704813DE29D664AA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ED4E7-C8B4-4809-ADA8-1C3B2C723D47}"/>
      </w:docPartPr>
      <w:docPartBody>
        <w:p w:rsidR="00DA401E" w:rsidRDefault="00CB7AC4">
          <w:pPr>
            <w:pStyle w:val="F20F1FE210254704813DE29D664AAEA7"/>
          </w:pPr>
          <w:r w:rsidRPr="00565B06">
            <w:t>Experience</w:t>
          </w:r>
        </w:p>
      </w:docPartBody>
    </w:docPart>
    <w:docPart>
      <w:docPartPr>
        <w:name w:val="4BFCB3F217D44E5E98E95714C4656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82741-A3B7-4827-9FA3-F37A9871567D}"/>
      </w:docPartPr>
      <w:docPartBody>
        <w:p w:rsidR="00DA401E" w:rsidRDefault="00CB7AC4">
          <w:pPr>
            <w:pStyle w:val="4BFCB3F217D44E5E98E95714C4656F31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9D"/>
    <w:rsid w:val="00006C72"/>
    <w:rsid w:val="00376136"/>
    <w:rsid w:val="00402B6A"/>
    <w:rsid w:val="0060383F"/>
    <w:rsid w:val="00776502"/>
    <w:rsid w:val="00960273"/>
    <w:rsid w:val="00BE42D1"/>
    <w:rsid w:val="00CB7AC4"/>
    <w:rsid w:val="00D7329D"/>
    <w:rsid w:val="00DA401E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2C49DDBD9F4C1686C842C1AF10C0F6">
    <w:name w:val="5E2C49DDBD9F4C1686C842C1AF10C0F6"/>
  </w:style>
  <w:style w:type="paragraph" w:customStyle="1" w:styleId="11F28ACEB59C40ACA4534EA1E351C35D">
    <w:name w:val="11F28ACEB59C40ACA4534EA1E351C35D"/>
  </w:style>
  <w:style w:type="paragraph" w:customStyle="1" w:styleId="06BC7F3438524486B3FC4697C3B5CCEA">
    <w:name w:val="06BC7F3438524486B3FC4697C3B5CCEA"/>
  </w:style>
  <w:style w:type="paragraph" w:customStyle="1" w:styleId="03DCC6C7DE364F85BA21AC1456B52561">
    <w:name w:val="03DCC6C7DE364F85BA21AC1456B52561"/>
  </w:style>
  <w:style w:type="paragraph" w:customStyle="1" w:styleId="03D02802FA0F463598DCBBCB7EDCC7AB">
    <w:name w:val="03D02802FA0F463598DCBBCB7EDCC7AB"/>
  </w:style>
  <w:style w:type="paragraph" w:customStyle="1" w:styleId="0B7880BE75CB46CA80594FB052948B50">
    <w:name w:val="0B7880BE75CB46CA80594FB052948B50"/>
  </w:style>
  <w:style w:type="paragraph" w:customStyle="1" w:styleId="1D98CED621974D67803ED251ED2F0941">
    <w:name w:val="1D98CED621974D67803ED251ED2F0941"/>
  </w:style>
  <w:style w:type="paragraph" w:customStyle="1" w:styleId="2FAF36CF357E409AA0F1FB4745768C3E">
    <w:name w:val="2FAF36CF357E409AA0F1FB4745768C3E"/>
  </w:style>
  <w:style w:type="paragraph" w:customStyle="1" w:styleId="91F9FAC24F9444FA9F889FA6EFE9EC9C">
    <w:name w:val="91F9FAC24F9444FA9F889FA6EFE9EC9C"/>
  </w:style>
  <w:style w:type="paragraph" w:customStyle="1" w:styleId="DE906452C20640479D314F87ABA1C434">
    <w:name w:val="DE906452C20640479D314F87ABA1C434"/>
  </w:style>
  <w:style w:type="paragraph" w:customStyle="1" w:styleId="B7462912E75349A0A06AB65F12112D10">
    <w:name w:val="B7462912E75349A0A06AB65F12112D10"/>
  </w:style>
  <w:style w:type="character" w:styleId="Emphasis">
    <w:name w:val="Emphasis"/>
    <w:basedOn w:val="DefaultParagraphFont"/>
    <w:uiPriority w:val="11"/>
    <w:qFormat/>
    <w:rsid w:val="00D7329D"/>
    <w:rPr>
      <w:b w:val="0"/>
      <w:iCs/>
      <w:color w:val="657C9C" w:themeColor="text2" w:themeTint="BF"/>
      <w:sz w:val="26"/>
    </w:rPr>
  </w:style>
  <w:style w:type="paragraph" w:customStyle="1" w:styleId="2330D1F003F543E3AB7714B310488CC9">
    <w:name w:val="2330D1F003F543E3AB7714B310488CC9"/>
  </w:style>
  <w:style w:type="paragraph" w:customStyle="1" w:styleId="1F683E4A50AA42C78A39407E61021986">
    <w:name w:val="1F683E4A50AA42C78A39407E61021986"/>
  </w:style>
  <w:style w:type="paragraph" w:customStyle="1" w:styleId="610DFFFFD7344CF3A6653740C0837334">
    <w:name w:val="610DFFFFD7344CF3A6653740C0837334"/>
  </w:style>
  <w:style w:type="paragraph" w:customStyle="1" w:styleId="BE0E05D8A3D44E6BAC27C209389ACBEB">
    <w:name w:val="BE0E05D8A3D44E6BAC27C209389ACBEB"/>
  </w:style>
  <w:style w:type="paragraph" w:customStyle="1" w:styleId="A540FBC8AE5F4FEDA531006D8CB73E5F">
    <w:name w:val="A540FBC8AE5F4FEDA531006D8CB73E5F"/>
  </w:style>
  <w:style w:type="paragraph" w:customStyle="1" w:styleId="A0400FEF732744ECB026701613A2AEE0">
    <w:name w:val="A0400FEF732744ECB026701613A2AEE0"/>
  </w:style>
  <w:style w:type="paragraph" w:customStyle="1" w:styleId="5E1595468C0F41FE93B3E5A361690964">
    <w:name w:val="5E1595468C0F41FE93B3E5A361690964"/>
  </w:style>
  <w:style w:type="paragraph" w:customStyle="1" w:styleId="7BA22582BAAD46AF88D9CEC9F51678AF">
    <w:name w:val="7BA22582BAAD46AF88D9CEC9F51678AF"/>
  </w:style>
  <w:style w:type="paragraph" w:customStyle="1" w:styleId="0AD41A3B384F42E6B46D941936B8171F">
    <w:name w:val="0AD41A3B384F42E6B46D941936B8171F"/>
  </w:style>
  <w:style w:type="paragraph" w:customStyle="1" w:styleId="F20F1FE210254704813DE29D664AAEA7">
    <w:name w:val="F20F1FE210254704813DE29D664AAEA7"/>
  </w:style>
  <w:style w:type="paragraph" w:customStyle="1" w:styleId="1AD4199926B445F38E9E7E34A8F7BB1E">
    <w:name w:val="1AD4199926B445F38E9E7E34A8F7BB1E"/>
  </w:style>
  <w:style w:type="paragraph" w:customStyle="1" w:styleId="9D17C828BD7A4BC28246D9D57B55C4F7">
    <w:name w:val="9D17C828BD7A4BC28246D9D57B55C4F7"/>
  </w:style>
  <w:style w:type="paragraph" w:customStyle="1" w:styleId="9B6AA1372A4F425AB8AD131C69EAC751">
    <w:name w:val="9B6AA1372A4F425AB8AD131C69EAC751"/>
  </w:style>
  <w:style w:type="paragraph" w:customStyle="1" w:styleId="8C1A045214934DC4A577274F57C3D3E7">
    <w:name w:val="8C1A045214934DC4A577274F57C3D3E7"/>
  </w:style>
  <w:style w:type="paragraph" w:customStyle="1" w:styleId="553B3B55F7094C81B45A4309F21894F9">
    <w:name w:val="553B3B55F7094C81B45A4309F21894F9"/>
  </w:style>
  <w:style w:type="paragraph" w:customStyle="1" w:styleId="B6E37188EEE0460D878CA94E05446F23">
    <w:name w:val="B6E37188EEE0460D878CA94E05446F23"/>
  </w:style>
  <w:style w:type="paragraph" w:customStyle="1" w:styleId="C13979DD0EF5483FA80EDE9ED69E8613">
    <w:name w:val="C13979DD0EF5483FA80EDE9ED69E8613"/>
  </w:style>
  <w:style w:type="paragraph" w:customStyle="1" w:styleId="DB296B73559A4EE3ADF3A210BD7B4CCD">
    <w:name w:val="DB296B73559A4EE3ADF3A210BD7B4CCD"/>
  </w:style>
  <w:style w:type="paragraph" w:customStyle="1" w:styleId="33ADB0D945A24BAD9F1A265B2BAE92E5">
    <w:name w:val="33ADB0D945A24BAD9F1A265B2BAE92E5"/>
  </w:style>
  <w:style w:type="paragraph" w:customStyle="1" w:styleId="E14DF00336C14F629ABEC479477A56D6">
    <w:name w:val="E14DF00336C14F629ABEC479477A56D6"/>
  </w:style>
  <w:style w:type="paragraph" w:customStyle="1" w:styleId="4BFCB3F217D44E5E98E95714C4656F31">
    <w:name w:val="4BFCB3F217D44E5E98E95714C4656F31"/>
  </w:style>
  <w:style w:type="paragraph" w:customStyle="1" w:styleId="9A4D00C4BB4B4132BC0DE224FC7E1E4D">
    <w:name w:val="9A4D00C4BB4B4132BC0DE224FC7E1E4D"/>
  </w:style>
  <w:style w:type="paragraph" w:customStyle="1" w:styleId="D9FE2EDAA3D74F05B744969F6A44ACAC">
    <w:name w:val="D9FE2EDAA3D74F05B744969F6A44ACAC"/>
  </w:style>
  <w:style w:type="paragraph" w:customStyle="1" w:styleId="929F16E1501B4373BDB88BC21BFA9AA4">
    <w:name w:val="929F16E1501B4373BDB88BC21BFA9AA4"/>
  </w:style>
  <w:style w:type="paragraph" w:customStyle="1" w:styleId="7AD8F3DC6A81448494D247F1B55BF059">
    <w:name w:val="7AD8F3DC6A81448494D247F1B55BF059"/>
  </w:style>
  <w:style w:type="paragraph" w:customStyle="1" w:styleId="F2D98F2FCC6C486AAE491410FE759B09">
    <w:name w:val="F2D98F2FCC6C486AAE491410FE759B09"/>
  </w:style>
  <w:style w:type="paragraph" w:customStyle="1" w:styleId="8DF88A33B2A04B768748FD6ABF88BAA1">
    <w:name w:val="8DF88A33B2A04B768748FD6ABF88BAA1"/>
  </w:style>
  <w:style w:type="paragraph" w:customStyle="1" w:styleId="48F3DD193B7B4866A3EAA541AAE86A48">
    <w:name w:val="48F3DD193B7B4866A3EAA541AAE86A48"/>
  </w:style>
  <w:style w:type="paragraph" w:customStyle="1" w:styleId="7C2527AB41194F1ABAC481F82BDB4A9B">
    <w:name w:val="7C2527AB41194F1ABAC481F82BDB4A9B"/>
    <w:rsid w:val="00D7329D"/>
  </w:style>
  <w:style w:type="paragraph" w:customStyle="1" w:styleId="0266140441FB4666A4C2ED13C50C0334">
    <w:name w:val="0266140441FB4666A4C2ED13C50C0334"/>
    <w:rsid w:val="00D7329D"/>
  </w:style>
  <w:style w:type="paragraph" w:customStyle="1" w:styleId="B00F27DBD2B1430AB2E7166777C39E88">
    <w:name w:val="B00F27DBD2B1430AB2E7166777C39E88"/>
    <w:rsid w:val="00D7329D"/>
  </w:style>
  <w:style w:type="paragraph" w:customStyle="1" w:styleId="8DC29A8486314014AC301FCD748E55C8">
    <w:name w:val="8DC29A8486314014AC301FCD748E55C8"/>
    <w:rsid w:val="00D7329D"/>
  </w:style>
  <w:style w:type="paragraph" w:customStyle="1" w:styleId="1C4B74F2E97147AA985C7ADA4F4FFDDE">
    <w:name w:val="1C4B74F2E97147AA985C7ADA4F4FFDDE"/>
    <w:rsid w:val="00D7329D"/>
  </w:style>
  <w:style w:type="paragraph" w:customStyle="1" w:styleId="D5D8CCA9B5E64B08962C81322D600B59">
    <w:name w:val="D5D8CCA9B5E64B08962C81322D600B59"/>
    <w:rsid w:val="00D7329D"/>
  </w:style>
  <w:style w:type="paragraph" w:customStyle="1" w:styleId="CBC869D3948346D8A0D2DA65F1841888">
    <w:name w:val="CBC869D3948346D8A0D2DA65F1841888"/>
    <w:rsid w:val="00D7329D"/>
  </w:style>
  <w:style w:type="paragraph" w:customStyle="1" w:styleId="83C44E819B1741DCA9FEB606A8229066">
    <w:name w:val="83C44E819B1741DCA9FEB606A8229066"/>
    <w:rsid w:val="00D7329D"/>
  </w:style>
  <w:style w:type="paragraph" w:customStyle="1" w:styleId="7465E444F5424EABA51538BB1656EDC6">
    <w:name w:val="7465E444F5424EABA51538BB1656EDC6"/>
    <w:rsid w:val="00D7329D"/>
  </w:style>
  <w:style w:type="paragraph" w:customStyle="1" w:styleId="E65E53F01C934F719CEF7C6E0BDFFA8C">
    <w:name w:val="E65E53F01C934F719CEF7C6E0BDFFA8C"/>
    <w:rsid w:val="00D7329D"/>
  </w:style>
  <w:style w:type="paragraph" w:customStyle="1" w:styleId="16DEC24FA24C40FDA834562F9B389BF7">
    <w:name w:val="16DEC24FA24C40FDA834562F9B389BF7"/>
    <w:rsid w:val="00D73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25 Village View
Lancaster, NY 14086</CompanyAddress>
  <CompanyPhone>(716) 479-0285</CompanyPhone>
  <CompanyFax/>
  <CompanyEmail>Nickcumbo42@gmail.com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1FE76A-5443-48AF-A308-0301D251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435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nickc</dc:creator>
  <cp:keywords>https:/www.linkedin.com/in/nicholas-c-801654121</cp:keywords>
  <dc:description/>
  <cp:lastModifiedBy>nicholas cumbo</cp:lastModifiedBy>
  <cp:revision>10</cp:revision>
  <cp:lastPrinted>2019-02-12T18:31:00Z</cp:lastPrinted>
  <dcterms:created xsi:type="dcterms:W3CDTF">2018-10-04T02:20:00Z</dcterms:created>
  <dcterms:modified xsi:type="dcterms:W3CDTF">2019-06-20T16:01:00Z</dcterms:modified>
  <cp:category/>
  <cp:contentStatus/>
</cp:coreProperties>
</file>